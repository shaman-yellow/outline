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text" w:horzAnchor="page" w:tblpX="997" w:tblpY="186"/>
        <w:tblOverlap w:val="never"/>
        <w:tblW w:w="104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5"/>
        <w:gridCol w:w="1419"/>
        <w:gridCol w:w="6"/>
        <w:gridCol w:w="1170"/>
        <w:gridCol w:w="691"/>
        <w:gridCol w:w="826"/>
        <w:gridCol w:w="54"/>
        <w:gridCol w:w="378"/>
        <w:gridCol w:w="712"/>
        <w:gridCol w:w="416"/>
        <w:gridCol w:w="286"/>
        <w:gridCol w:w="706"/>
        <w:gridCol w:w="845"/>
        <w:gridCol w:w="115"/>
        <w:gridCol w:w="32"/>
        <w:gridCol w:w="16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485" w:type="dxa"/>
            <w:gridSpan w:val="17"/>
            <w:tcBorders>
              <w:bottom w:val="single" w:color="auto" w:sz="4" w:space="0"/>
            </w:tcBorders>
            <w:vAlign w:val="center"/>
          </w:tcPr>
          <w:p>
            <w:pPr>
              <w:widowControl/>
              <w:ind w:firstLine="3468" w:firstLineChars="987"/>
              <w:rPr>
                <w:rFonts w:ascii="宋体" w:hAnsi="宋体" w:cs="宋体"/>
                <w:b/>
                <w:bCs/>
                <w:color w:val="000000"/>
                <w:kern w:val="0"/>
                <w:sz w:val="35"/>
                <w:szCs w:val="35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5"/>
                <w:szCs w:val="35"/>
              </w:rPr>
              <w:t>新员工入职申请表</w:t>
            </w:r>
          </w:p>
          <w:p>
            <w:pPr>
              <w:widowControl/>
              <w:ind w:firstLine="1995" w:firstLineChars="1050"/>
              <w:rPr>
                <w:rFonts w:ascii="宋体" w:hAnsi="宋体" w:cs="宋体"/>
                <w:b/>
                <w:bCs/>
                <w:color w:val="000000"/>
                <w:kern w:val="0"/>
                <w:sz w:val="35"/>
                <w:szCs w:val="35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入职部门：____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生信分析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___   职务:__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生信分析工程师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___  入职时间：____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2023-6-25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姓名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黄礼闯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性别</w:t>
            </w:r>
          </w:p>
        </w:tc>
        <w:tc>
          <w:tcPr>
            <w:tcW w:w="15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男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出生日期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1998-6-18</w:t>
            </w:r>
          </w:p>
        </w:tc>
        <w:tc>
          <w:tcPr>
            <w:tcW w:w="1781" w:type="dxa"/>
            <w:gridSpan w:val="3"/>
            <w:vMerge w:val="restart"/>
            <w:tcBorders>
              <w:top w:val="nil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贴照片处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籍贯</w:t>
            </w:r>
          </w:p>
        </w:tc>
        <w:tc>
          <w:tcPr>
            <w:tcW w:w="142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浙江温州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户籍地址</w:t>
            </w:r>
          </w:p>
        </w:tc>
        <w:tc>
          <w:tcPr>
            <w:tcW w:w="4914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浙江省温州市瑞安市高楼镇宁益乡</w:t>
            </w:r>
          </w:p>
        </w:tc>
        <w:tc>
          <w:tcPr>
            <w:tcW w:w="1781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民族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汉族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政治面貌</w:t>
            </w: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团员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婚姻状况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未婚</w:t>
            </w:r>
          </w:p>
        </w:tc>
        <w:tc>
          <w:tcPr>
            <w:tcW w:w="178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最高学历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硕士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 xml:space="preserve">专业 </w:t>
            </w: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中药学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毕业学校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浙江中医药大学</w:t>
            </w:r>
          </w:p>
        </w:tc>
        <w:tc>
          <w:tcPr>
            <w:tcW w:w="1781" w:type="dxa"/>
            <w:gridSpan w:val="3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手机号码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18757167910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电子邮箱</w:t>
            </w: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shaman.yellow@foxmail.com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身份证号</w:t>
            </w:r>
          </w:p>
        </w:tc>
        <w:tc>
          <w:tcPr>
            <w:tcW w:w="361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330381199806185713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QQ/微信</w:t>
            </w:r>
          </w:p>
        </w:tc>
        <w:tc>
          <w:tcPr>
            <w:tcW w:w="142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xxk110120119</w:t>
            </w:r>
          </w:p>
        </w:tc>
        <w:tc>
          <w:tcPr>
            <w:tcW w:w="11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工作地点</w:t>
            </w:r>
          </w:p>
        </w:tc>
        <w:tc>
          <w:tcPr>
            <w:tcW w:w="1517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浙江杭州滨江</w:t>
            </w:r>
          </w:p>
        </w:tc>
        <w:tc>
          <w:tcPr>
            <w:tcW w:w="156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家庭住址</w:t>
            </w:r>
          </w:p>
        </w:tc>
        <w:tc>
          <w:tcPr>
            <w:tcW w:w="361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</w:rPr>
              <w:t>浙江温州瑞安莘塍街道仙甲季老干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部宿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9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紧急联系人及关系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母亲：朱曹女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15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15967719476</w:t>
            </w: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现居住地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（详细地址）</w:t>
            </w:r>
          </w:p>
        </w:tc>
        <w:tc>
          <w:tcPr>
            <w:tcW w:w="361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</w:rPr>
              <w:t>杭州市滨江区滨文路辅路与信诚南路交叉口龙湖冠寓浦沿冠一店1-1205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485" w:type="dxa"/>
            <w:gridSpan w:val="1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工作经历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起止日期</w:t>
            </w:r>
          </w:p>
        </w:tc>
        <w:tc>
          <w:tcPr>
            <w:tcW w:w="26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工作单位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部门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职位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荣誉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离职原因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证明人</w:t>
            </w: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85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最新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起止日期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学校</w:t>
            </w:r>
          </w:p>
        </w:tc>
        <w:tc>
          <w:tcPr>
            <w:tcW w:w="26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专业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学历</w:t>
            </w:r>
          </w:p>
        </w:tc>
        <w:tc>
          <w:tcPr>
            <w:tcW w:w="1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获奖情况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技能证书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2016-2020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  <w:t>浙江中医药大学滨江学院</w:t>
            </w:r>
          </w:p>
        </w:tc>
        <w:tc>
          <w:tcPr>
            <w:tcW w:w="26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中药学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学士</w:t>
            </w:r>
          </w:p>
        </w:tc>
        <w:tc>
          <w:tcPr>
            <w:tcW w:w="1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1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2020-2023</w:t>
            </w:r>
          </w:p>
        </w:tc>
        <w:tc>
          <w:tcPr>
            <w:tcW w:w="2690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</w:rPr>
              <w:t>浙江中医药大学</w:t>
            </w:r>
          </w:p>
        </w:tc>
        <w:tc>
          <w:tcPr>
            <w:tcW w:w="26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中药学</w:t>
            </w:r>
          </w:p>
        </w:tc>
        <w:tc>
          <w:tcPr>
            <w:tcW w:w="70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硕士</w:t>
            </w:r>
          </w:p>
        </w:tc>
        <w:tc>
          <w:tcPr>
            <w:tcW w:w="166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获国家奖学金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85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家庭情况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成员关系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姓名</w:t>
            </w:r>
          </w:p>
        </w:tc>
        <w:tc>
          <w:tcPr>
            <w:tcW w:w="312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工作单位</w:t>
            </w:r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</w:rPr>
              <w:t>联系方式</w:t>
            </w:r>
          </w:p>
        </w:tc>
        <w:tc>
          <w:tcPr>
            <w:tcW w:w="3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</w:rPr>
              <w:t>现居住地(详细地址)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父亲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黄业贝</w:t>
            </w:r>
          </w:p>
        </w:tc>
        <w:tc>
          <w:tcPr>
            <w:tcW w:w="312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浙江省瑞安市佰顺鞋业</w:t>
            </w:r>
            <w:bookmarkStart w:id="0" w:name="_GoBack"/>
            <w:bookmarkEnd w:id="0"/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9"/>
                <w:szCs w:val="19"/>
                <w:lang w:val="en-US" w:eastAsia="zh-CN"/>
              </w:rPr>
              <w:t>13346089618</w:t>
            </w:r>
          </w:p>
        </w:tc>
        <w:tc>
          <w:tcPr>
            <w:tcW w:w="3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</w:rPr>
              <w:t>浙江温州瑞安莘塍街道仙甲季老干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部宿三单元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301室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 xml:space="preserve"> 母亲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朱曹女</w:t>
            </w:r>
          </w:p>
        </w:tc>
        <w:tc>
          <w:tcPr>
            <w:tcW w:w="312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浙江省瑞安市佰顺鞋业</w:t>
            </w:r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15967719476</w:t>
            </w:r>
          </w:p>
        </w:tc>
        <w:tc>
          <w:tcPr>
            <w:tcW w:w="3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19"/>
                <w:szCs w:val="19"/>
              </w:rPr>
              <w:t>浙江温州瑞安莘塍街道仙甲季老干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eastAsia="zh-CN"/>
              </w:rPr>
              <w:t>部宿三单元</w:t>
            </w:r>
            <w:r>
              <w:rPr>
                <w:rFonts w:hint="eastAsia" w:ascii="宋体" w:hAnsi="宋体" w:cs="宋体"/>
                <w:color w:val="000000"/>
                <w:kern w:val="0"/>
                <w:sz w:val="19"/>
                <w:szCs w:val="19"/>
                <w:lang w:val="en-US" w:eastAsia="zh-CN"/>
              </w:rPr>
              <w:t>301室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1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25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125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41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10485" w:type="dxa"/>
            <w:gridSpan w:val="1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6"/>
              <w:widowControl/>
              <w:ind w:left="420" w:firstLine="0" w:firstLineChars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sz w:val="21"/>
              </w:rPr>
              <w:pict>
                <v:rect id="_x0000_s2052" o:spid="_x0000_s2052" o:spt="1" style="position:absolute;left:0pt;margin-left:192.3pt;margin-top:4.6pt;height:9.75pt;width:9.75pt;z-index:251659264;mso-width-relative:page;mso-height-relative:page;" fillcolor="#FFFFFF" filled="t" stroked="t" coordsize="21600,21600">
                  <v:path/>
                  <v:fill on="t" focussize="0,0"/>
                  <v:stroke color="#000000"/>
                  <v:imagedata o:title=""/>
                  <o:lock v:ext="edit" aspectratio="f"/>
                </v:rect>
              </w:pict>
            </w:r>
            <w:r>
              <w:rPr>
                <w:sz w:val="21"/>
              </w:rPr>
              <w:pict>
                <v:rect id="_x0000_s2053" o:spid="_x0000_s2053" o:spt="1" style="position:absolute;left:0pt;margin-left:237.3pt;margin-top:5.35pt;height:9.75pt;width:9.75pt;z-index:251660288;mso-width-relative:page;mso-height-relative:page;" fillcolor="#FFFFFF" filled="t" stroked="t" coordsize="21600,21600">
                  <v:path/>
                  <v:fill on="t" focussize="0,0"/>
                  <v:stroke color="#000000"/>
                  <v:imagedata o:title=""/>
                  <o:lock v:ext="edit" aspectratio="f"/>
                </v:rect>
              </w:pic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1.本人有无疾病史（包括手术等）：无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√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有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；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如有写明具体情况：_______________________________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                             </w:t>
            </w:r>
          </w:p>
          <w:p>
            <w:pPr>
              <w:pStyle w:val="16"/>
              <w:widowControl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________________________________________________________________.</w:t>
            </w:r>
          </w:p>
          <w:p>
            <w:pPr>
              <w:pStyle w:val="16"/>
              <w:widowControl/>
              <w:ind w:left="42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  <w:p>
            <w:pPr>
              <w:pStyle w:val="16"/>
              <w:widowControl/>
              <w:ind w:left="42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本人授权公司对上述一切有关资料进行查核，如在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背调后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发现填报资料虚假或失实公司有权立即辞退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.</w:t>
            </w:r>
          </w:p>
          <w:p>
            <w:pPr>
              <w:pStyle w:val="16"/>
              <w:widowControl/>
              <w:ind w:left="0" w:leftChars="0" w:firstLine="3990" w:firstLineChars="190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签字：________________       日期：________________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*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9385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以上各项均为必填项</w:t>
            </w:r>
          </w:p>
        </w:tc>
      </w:tr>
    </w:tbl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" w:right="1077" w:bottom="1077" w:left="1077" w:header="850" w:footer="69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pict>
        <v:shape id="文本框 3" o:spid="_x0000_s10242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aqKiq4BAABLAwAADgAAAGRycy9lMm9Eb2MueG1srVPNThsxEL5X4h0s&#10;34mXIFX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7IeW5PH2KNWY8B89Jw5Qcc8+iP6MyqBwU2f1EP&#10;wTg2entsrhwSEfnRbDqbVRgSGBsviM9engeI6VZ6S7LRUMDplabyzbeY9qljSq7m/I02pkzQuDcO&#10;xMwelrnvOWYrDcvhIGjp2y3q6XHwDXW4mZSYO4d9zTsyGjAay9FYB9CrrixRrhfD5TohicItV9jD&#10;HgrjxIq6w3bllXh9L1kv/8Di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ARqoqKrgEAAEsD&#10;AAAOAAAAAAAAAAEAIAAAAB4BAABkcnMvZTJvRG9jLnhtbFBLBQYAAAAABgAGAFkBAAA+BQAAAAA=&#10;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7"/>
                  <w:rPr>
                    <w:rFonts w:hint="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>杭州市滨江区</w:t>
    </w:r>
    <w:r>
      <w:rPr>
        <w:rFonts w:hint="eastAsia"/>
        <w:lang w:val="en-US" w:eastAsia="zh-CN"/>
      </w:rPr>
      <w:t>长河路和瑞科技园S3幢805</w:t>
    </w:r>
    <w:r>
      <w:rPr>
        <w:rFonts w:hint="eastAsia"/>
      </w:rPr>
      <w:t>室</w:t>
    </w:r>
  </w:p>
  <w:p>
    <w:pPr>
      <w:pStyle w:val="7"/>
    </w:pPr>
    <w:r>
      <w:rPr>
        <w:rFonts w:hint="eastAsia"/>
      </w:rPr>
      <w:t>邮编：310051</w:t>
    </w:r>
  </w:p>
  <w:p>
    <w:pPr>
      <w:pStyle w:val="7"/>
      <w:rPr>
        <w:rFonts w:hint="eastAsia"/>
      </w:rPr>
    </w:pPr>
    <w:r>
      <w:rPr>
        <w:rFonts w:hint="eastAsia"/>
      </w:rPr>
      <w:t>电话：0571-56090805</w:t>
    </w:r>
  </w:p>
  <w:p>
    <w:pPr>
      <w:pStyle w:val="7"/>
      <w:pBdr>
        <w:top w:val="thinThickSmallGap" w:color="622423" w:sz="24" w:space="2"/>
      </w:pBdr>
      <w:rPr>
        <w:rFonts w:ascii="黑体" w:hAnsi="Cambria" w:eastAsia="黑体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tabs>
        <w:tab w:val="right" w:pos="9460"/>
        <w:tab w:val="clear" w:pos="4153"/>
        <w:tab w:val="clear" w:pos="8306"/>
      </w:tabs>
      <w:jc w:val="both"/>
      <w:rPr>
        <w:rFonts w:hint="eastAsia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 xml:space="preserve">                                                                       </w:t>
    </w:r>
  </w:p>
  <w:p>
    <w:pPr>
      <w:pStyle w:val="8"/>
      <w:pBdr>
        <w:bottom w:val="single" w:color="auto" w:sz="6" w:space="0"/>
      </w:pBdr>
      <w:tabs>
        <w:tab w:val="right" w:pos="9460"/>
        <w:tab w:val="clear" w:pos="4153"/>
        <w:tab w:val="clear" w:pos="8306"/>
      </w:tabs>
      <w:jc w:val="both"/>
      <w:rPr>
        <w:rFonts w:ascii="黑体" w:eastAsia="黑体"/>
        <w:sz w:val="21"/>
        <w:szCs w:val="21"/>
      </w:rPr>
    </w:pPr>
    <w:r>
      <w:rPr>
        <w:rFonts w:hint="eastAsia"/>
        <w:sz w:val="21"/>
        <w:szCs w:val="21"/>
        <w:lang w:val="en-US" w:eastAsia="zh-CN"/>
      </w:rPr>
      <w:t xml:space="preserve">                                                                        </w:t>
    </w:r>
    <w:r>
      <w:rPr>
        <w:rFonts w:hint="eastAsia"/>
        <w:sz w:val="21"/>
        <w:szCs w:val="21"/>
      </w:rPr>
      <w:drawing>
        <wp:inline distT="0" distB="0" distL="114300" distR="114300">
          <wp:extent cx="1337945" cy="407035"/>
          <wp:effectExtent l="0" t="0" r="14605" b="12700"/>
          <wp:docPr id="2" name="图片 1" descr="9c7c83c53433978124a8abccd623e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9c7c83c53433978124a8abccd623e4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945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10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docVars>
    <w:docVar w:name="commondata" w:val="eyJoZGlkIjoiNDc4MDM5NGM0NWJkYmY5MGQ0Y2Q3OTQwYzg0MjQ3Y2QifQ=="/>
  </w:docVars>
  <w:rsids>
    <w:rsidRoot w:val="00194344"/>
    <w:rsid w:val="00007DFE"/>
    <w:rsid w:val="0007161D"/>
    <w:rsid w:val="000A1E1B"/>
    <w:rsid w:val="000C77DC"/>
    <w:rsid w:val="000E634C"/>
    <w:rsid w:val="000F3E59"/>
    <w:rsid w:val="00107EEA"/>
    <w:rsid w:val="00194344"/>
    <w:rsid w:val="001B78A9"/>
    <w:rsid w:val="001F03F5"/>
    <w:rsid w:val="001F0D5A"/>
    <w:rsid w:val="00240876"/>
    <w:rsid w:val="002858C7"/>
    <w:rsid w:val="002C7817"/>
    <w:rsid w:val="002F5A0D"/>
    <w:rsid w:val="00302F04"/>
    <w:rsid w:val="00344D69"/>
    <w:rsid w:val="003519E1"/>
    <w:rsid w:val="003A05A2"/>
    <w:rsid w:val="003E3F56"/>
    <w:rsid w:val="003F3B9A"/>
    <w:rsid w:val="00404917"/>
    <w:rsid w:val="00404EC8"/>
    <w:rsid w:val="00410DF0"/>
    <w:rsid w:val="004A297C"/>
    <w:rsid w:val="004A6039"/>
    <w:rsid w:val="004D5F63"/>
    <w:rsid w:val="004E4772"/>
    <w:rsid w:val="00515C62"/>
    <w:rsid w:val="005330D5"/>
    <w:rsid w:val="005866B3"/>
    <w:rsid w:val="005A7F30"/>
    <w:rsid w:val="006151CE"/>
    <w:rsid w:val="00663468"/>
    <w:rsid w:val="00676AA6"/>
    <w:rsid w:val="006C7CD7"/>
    <w:rsid w:val="00713A55"/>
    <w:rsid w:val="007237C4"/>
    <w:rsid w:val="00736A77"/>
    <w:rsid w:val="00765BC3"/>
    <w:rsid w:val="007D10E5"/>
    <w:rsid w:val="0089313C"/>
    <w:rsid w:val="008B43BD"/>
    <w:rsid w:val="008F650A"/>
    <w:rsid w:val="009279BE"/>
    <w:rsid w:val="0095558B"/>
    <w:rsid w:val="00970F26"/>
    <w:rsid w:val="0099472A"/>
    <w:rsid w:val="009C5D59"/>
    <w:rsid w:val="009D25E7"/>
    <w:rsid w:val="009E6179"/>
    <w:rsid w:val="00A71972"/>
    <w:rsid w:val="00AE6B31"/>
    <w:rsid w:val="00AF50AD"/>
    <w:rsid w:val="00BC32F4"/>
    <w:rsid w:val="00BF6616"/>
    <w:rsid w:val="00C77CB4"/>
    <w:rsid w:val="00C77CC9"/>
    <w:rsid w:val="00CB05CD"/>
    <w:rsid w:val="00CC367A"/>
    <w:rsid w:val="00CC6C69"/>
    <w:rsid w:val="00D03D9C"/>
    <w:rsid w:val="00D57A05"/>
    <w:rsid w:val="00D57C4F"/>
    <w:rsid w:val="00D66E3B"/>
    <w:rsid w:val="00D70700"/>
    <w:rsid w:val="00D8239D"/>
    <w:rsid w:val="00DF1DD2"/>
    <w:rsid w:val="00E628D8"/>
    <w:rsid w:val="00E969BF"/>
    <w:rsid w:val="00F95161"/>
    <w:rsid w:val="00FD3715"/>
    <w:rsid w:val="03664EA1"/>
    <w:rsid w:val="03ED3992"/>
    <w:rsid w:val="09DB6FC7"/>
    <w:rsid w:val="0F575FA6"/>
    <w:rsid w:val="2A2049DE"/>
    <w:rsid w:val="2DFF1CA5"/>
    <w:rsid w:val="2F702DC7"/>
    <w:rsid w:val="31B42FB7"/>
    <w:rsid w:val="368B3C8B"/>
    <w:rsid w:val="3D4851EF"/>
    <w:rsid w:val="62AA720C"/>
    <w:rsid w:val="673832E7"/>
    <w:rsid w:val="74AD63E9"/>
    <w:rsid w:val="759C1482"/>
    <w:rsid w:val="FF9D85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qFormat/>
    <w:uiPriority w:val="0"/>
    <w:rPr>
      <w:kern w:val="0"/>
      <w:sz w:val="18"/>
      <w:szCs w:val="18"/>
    </w:rPr>
  </w:style>
  <w:style w:type="character" w:styleId="6">
    <w:name w:val="Emphasis"/>
    <w:basedOn w:val="3"/>
    <w:qFormat/>
    <w:uiPriority w:val="20"/>
    <w:rPr>
      <w:i/>
      <w:iCs/>
    </w:rPr>
  </w:style>
  <w:style w:type="paragraph" w:styleId="7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9">
    <w:name w:val="line number"/>
    <w:basedOn w:val="3"/>
    <w:semiHidden/>
    <w:unhideWhenUsed/>
    <w:qFormat/>
    <w:uiPriority w:val="99"/>
  </w:style>
  <w:style w:type="character" w:customStyle="1" w:styleId="10">
    <w:name w:val="批注框文本 Char"/>
    <w:link w:val="5"/>
    <w:qFormat/>
    <w:uiPriority w:val="0"/>
    <w:rPr>
      <w:sz w:val="18"/>
      <w:szCs w:val="18"/>
    </w:rPr>
  </w:style>
  <w:style w:type="character" w:customStyle="1" w:styleId="11">
    <w:name w:val="页脚 Char"/>
    <w:link w:val="7"/>
    <w:qFormat/>
    <w:uiPriority w:val="0"/>
    <w:rPr>
      <w:sz w:val="18"/>
      <w:szCs w:val="18"/>
    </w:rPr>
  </w:style>
  <w:style w:type="character" w:customStyle="1" w:styleId="12">
    <w:name w:val="页眉 Char"/>
    <w:link w:val="8"/>
    <w:qFormat/>
    <w:uiPriority w:val="0"/>
    <w:rPr>
      <w:sz w:val="18"/>
      <w:szCs w:val="18"/>
    </w:rPr>
  </w:style>
  <w:style w:type="character" w:customStyle="1" w:styleId="13">
    <w:name w:val="Subtle Emphasis"/>
    <w:basedOn w:val="3"/>
    <w:qFormat/>
    <w:uiPriority w:val="19"/>
    <w:rPr>
      <w:i/>
      <w:iCs/>
      <w:color w:val="7F7F7F" w:themeColor="text1" w:themeTint="7F"/>
    </w:rPr>
  </w:style>
  <w:style w:type="character" w:customStyle="1" w:styleId="14">
    <w:name w:val="Intense Emphasis"/>
    <w:basedOn w:val="3"/>
    <w:qFormat/>
    <w:uiPriority w:val="21"/>
    <w:rPr>
      <w:b/>
      <w:bCs/>
      <w:i/>
      <w:iCs/>
      <w:color w:val="4F81BD" w:themeColor="accent1"/>
    </w:rPr>
  </w:style>
  <w:style w:type="character" w:customStyle="1" w:styleId="1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cho/outline/lixiao/H:\6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42" textRotate="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</Template>
  <Pages>2</Pages>
  <Words>283</Words>
  <Characters>453</Characters>
  <Lines>7</Lines>
  <Paragraphs>2</Paragraphs>
  <TotalTime>0</TotalTime>
  <ScaleCrop>false</ScaleCrop>
  <LinksUpToDate>false</LinksUpToDate>
  <CharactersWithSpaces>519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2015-06-18T21:37:00Z</dcterms:created>
  <dc:creator>admin</dc:creator>
  <cp:lastModifiedBy>echo</cp:lastModifiedBy>
  <cp:lastPrinted>2019-08-05T08:59:00Z</cp:lastPrinted>
  <dcterms:modified xsi:type="dcterms:W3CDTF">2023-06-21T14:40:15Z</dcterms:modified>
  <dc:title>新入职员工申请表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  <property fmtid="{D5CDD505-2E9C-101B-9397-08002B2CF9AE}" pid="3" name="ICV">
    <vt:lpwstr>62B73D7A8C2547339CE8324E52D421E4</vt:lpwstr>
  </property>
</Properties>
</file>